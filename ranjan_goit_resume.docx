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147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635"/>
      </w:tblGrid>
      <w:tr w:rsidR="00692703" w:rsidRPr="00CF1A49" w14:paraId="1BD5B99B" w14:textId="77777777" w:rsidTr="00E14C77">
        <w:trPr>
          <w:trHeight w:hRule="exact" w:val="1567"/>
        </w:trPr>
        <w:tc>
          <w:tcPr>
            <w:tcW w:w="9636" w:type="dxa"/>
            <w:tcMar>
              <w:top w:w="0" w:type="dxa"/>
              <w:bottom w:w="0" w:type="dxa"/>
            </w:tcMar>
          </w:tcPr>
          <w:p w14:paraId="7DC4C3F3" w14:textId="632FC666" w:rsidR="00692703" w:rsidRPr="00CF1A49" w:rsidRDefault="00C778F5" w:rsidP="00913946">
            <w:pPr>
              <w:pStyle w:val="Title"/>
            </w:pPr>
            <w:r>
              <w:t>RANJAN KUMAR GOIT</w:t>
            </w:r>
          </w:p>
          <w:p w14:paraId="009E3220" w14:textId="4E13E642" w:rsidR="00692703" w:rsidRPr="00C778F5" w:rsidRDefault="00C778F5" w:rsidP="00913946">
            <w:pPr>
              <w:pStyle w:val="ContactInfo"/>
              <w:contextualSpacing w:val="0"/>
              <w:rPr>
                <w:color w:val="384F65" w:themeColor="accent6" w:themeShade="BF"/>
              </w:rPr>
            </w:pPr>
            <w:proofErr w:type="spellStart"/>
            <w:r w:rsidRPr="00C778F5">
              <w:rPr>
                <w:color w:val="384F65" w:themeColor="accent6" w:themeShade="BF"/>
              </w:rPr>
              <w:t>Siraha</w:t>
            </w:r>
            <w:proofErr w:type="spellEnd"/>
            <w:r w:rsidRPr="00C778F5">
              <w:rPr>
                <w:color w:val="384F65" w:themeColor="accent6" w:themeShade="BF"/>
              </w:rPr>
              <w:t xml:space="preserve"> Municipality -</w:t>
            </w:r>
            <w:proofErr w:type="gramStart"/>
            <w:r w:rsidRPr="00C778F5">
              <w:rPr>
                <w:color w:val="384F65" w:themeColor="accent6" w:themeShade="BF"/>
              </w:rPr>
              <w:t>17 ,</w:t>
            </w:r>
            <w:proofErr w:type="gramEnd"/>
            <w:r w:rsidRPr="00C778F5">
              <w:rPr>
                <w:color w:val="384F65" w:themeColor="accent6" w:themeShade="BF"/>
              </w:rPr>
              <w:t xml:space="preserve"> </w:t>
            </w:r>
            <w:proofErr w:type="spellStart"/>
            <w:r w:rsidRPr="00C778F5">
              <w:rPr>
                <w:color w:val="384F65" w:themeColor="accent6" w:themeShade="BF"/>
              </w:rPr>
              <w:t>Siraha,Nepal</w:t>
            </w:r>
            <w:proofErr w:type="spellEnd"/>
          </w:p>
          <w:p w14:paraId="56436CB2" w14:textId="345D064D" w:rsidR="00442B94" w:rsidRPr="00C778F5" w:rsidRDefault="00C778F5" w:rsidP="00913946">
            <w:pPr>
              <w:pStyle w:val="ContactInfoEmphasis"/>
              <w:contextualSpacing w:val="0"/>
              <w:rPr>
                <w:color w:val="0070C0"/>
              </w:rPr>
            </w:pPr>
            <w:r w:rsidRPr="00C778F5">
              <w:rPr>
                <w:color w:val="0070C0"/>
              </w:rPr>
              <w:t>ranjangoitsiraha2058@gmail.com</w:t>
            </w:r>
            <w:r w:rsidR="005C48A9" w:rsidRPr="00C778F5">
              <w:rPr>
                <w:color w:val="0070C0"/>
              </w:rPr>
              <w:t xml:space="preserve"> </w:t>
            </w:r>
          </w:p>
          <w:p w14:paraId="4FF59804" w14:textId="015DF36A" w:rsidR="00692703" w:rsidRPr="00CF1A49" w:rsidRDefault="00C778F5" w:rsidP="00913946">
            <w:pPr>
              <w:pStyle w:val="ContactInfoEmphasis"/>
              <w:contextualSpacing w:val="0"/>
            </w:pPr>
            <w:r w:rsidRPr="00C778F5">
              <w:rPr>
                <w:color w:val="841727" w:themeColor="accent3" w:themeShade="BF"/>
              </w:rPr>
              <w:t>https://www.linkedin.com/in/ranjan-goit-3528a719a</w:t>
            </w:r>
          </w:p>
        </w:tc>
      </w:tr>
      <w:tr w:rsidR="009571D8" w:rsidRPr="00CF1A49" w14:paraId="7C443716" w14:textId="77777777" w:rsidTr="00E14C77">
        <w:trPr>
          <w:trHeight w:val="459"/>
        </w:trPr>
        <w:tc>
          <w:tcPr>
            <w:tcW w:w="9636" w:type="dxa"/>
            <w:tcMar>
              <w:top w:w="432" w:type="dxa"/>
            </w:tcMar>
          </w:tcPr>
          <w:p w14:paraId="713E40AE" w14:textId="41D38FC6" w:rsidR="00E14C77" w:rsidRPr="00CF1A49" w:rsidRDefault="00223872" w:rsidP="00913946">
            <w:pPr>
              <w:contextualSpacing w:val="0"/>
            </w:pPr>
            <w:r>
              <w:t xml:space="preserve">Applying to work and implement my knowledge and resource earned so far for the role of Front-End Developer and have a Realtime experience </w:t>
            </w:r>
          </w:p>
        </w:tc>
      </w:tr>
      <w:tr w:rsidR="00223872" w:rsidRPr="00CF1A49" w14:paraId="35742348" w14:textId="77777777" w:rsidTr="00E14C77">
        <w:trPr>
          <w:trHeight w:val="229"/>
        </w:trPr>
        <w:tc>
          <w:tcPr>
            <w:tcW w:w="9636" w:type="dxa"/>
            <w:tcMar>
              <w:top w:w="432" w:type="dxa"/>
            </w:tcMar>
          </w:tcPr>
          <w:p w14:paraId="03E64F12" w14:textId="77777777" w:rsidR="00223872" w:rsidRDefault="00223872" w:rsidP="00913946"/>
        </w:tc>
      </w:tr>
    </w:tbl>
    <w:sdt>
      <w:sdtPr>
        <w:alias w:val="Education:"/>
        <w:tag w:val="Education:"/>
        <w:id w:val="-1908763273"/>
        <w:placeholder>
          <w:docPart w:val="DDFEBFAB0600443C85064124571A5A18"/>
        </w:placeholder>
        <w:temporary/>
        <w:showingPlcHdr/>
        <w15:appearance w15:val="hidden"/>
      </w:sdtPr>
      <w:sdtEndPr/>
      <w:sdtContent>
        <w:p w14:paraId="1F94A82C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3FB68349" w14:textId="77777777" w:rsidTr="00D66A52">
        <w:tc>
          <w:tcPr>
            <w:tcW w:w="9355" w:type="dxa"/>
          </w:tcPr>
          <w:p w14:paraId="25047362" w14:textId="4C9376E7" w:rsidR="001D0BF1" w:rsidRPr="00CF1A49" w:rsidRDefault="00836181" w:rsidP="001D0BF1">
            <w:pPr>
              <w:pStyle w:val="Heading3"/>
              <w:contextualSpacing w:val="0"/>
              <w:outlineLvl w:val="2"/>
            </w:pPr>
            <w:r>
              <w:t>2017-</w:t>
            </w:r>
            <w:r w:rsidR="00E14C77">
              <w:t>2019</w:t>
            </w:r>
          </w:p>
          <w:p w14:paraId="36CB3072" w14:textId="5437BEEB" w:rsidR="001D0BF1" w:rsidRDefault="00E14C77" w:rsidP="001D0BF1">
            <w:pPr>
              <w:pStyle w:val="Heading2"/>
              <w:contextualSpacing w:val="0"/>
              <w:outlineLvl w:val="1"/>
            </w:pPr>
            <w:r>
              <w:t>+2</w:t>
            </w:r>
            <w:r w:rsidR="00C778F5">
              <w:t>, LIVERPOOL INTERNATIONAL COLLEGE</w:t>
            </w:r>
          </w:p>
          <w:p w14:paraId="79A4303C" w14:textId="2081CD75" w:rsidR="00C778F5" w:rsidRPr="00CF1A49" w:rsidRDefault="00C778F5" w:rsidP="001D0BF1">
            <w:pPr>
              <w:pStyle w:val="Heading2"/>
              <w:contextualSpacing w:val="0"/>
              <w:outlineLvl w:val="1"/>
            </w:pPr>
            <w:r>
              <w:t xml:space="preserve">NEW BANESHWOR, </w:t>
            </w:r>
            <w:proofErr w:type="gramStart"/>
            <w:r>
              <w:t>KATHMANDU,NEPAL</w:t>
            </w:r>
            <w:proofErr w:type="gramEnd"/>
          </w:p>
          <w:p w14:paraId="43DE7928" w14:textId="6B3433FE" w:rsidR="007538DC" w:rsidRDefault="00E14C77" w:rsidP="007538DC">
            <w:pPr>
              <w:contextualSpacing w:val="0"/>
            </w:pPr>
            <w:r>
              <w:t>CGPA 3.</w:t>
            </w:r>
            <w:r w:rsidR="00C778F5">
              <w:t>7</w:t>
            </w:r>
            <w:r w:rsidR="004C07E6">
              <w:t>6</w:t>
            </w:r>
            <w:r>
              <w:t xml:space="preserve"> </w:t>
            </w:r>
            <w:r w:rsidR="00836181">
              <w:t>out of 4</w:t>
            </w:r>
          </w:p>
          <w:p w14:paraId="2C0E67F2" w14:textId="0F5A39AC" w:rsidR="00836181" w:rsidRPr="00CF1A49" w:rsidRDefault="00836181" w:rsidP="007538DC">
            <w:pPr>
              <w:contextualSpacing w:val="0"/>
            </w:pPr>
            <w:r>
              <w:t>Grade A+</w:t>
            </w:r>
          </w:p>
        </w:tc>
      </w:tr>
      <w:tr w:rsidR="00F61DF9" w:rsidRPr="00CF1A49" w14:paraId="42223167" w14:textId="77777777" w:rsidTr="00F61DF9">
        <w:tc>
          <w:tcPr>
            <w:tcW w:w="9355" w:type="dxa"/>
            <w:tcMar>
              <w:top w:w="216" w:type="dxa"/>
            </w:tcMar>
          </w:tcPr>
          <w:p w14:paraId="57D74F3A" w14:textId="60C64D9D" w:rsidR="00F61DF9" w:rsidRPr="00CF1A49" w:rsidRDefault="00836181" w:rsidP="00F61DF9">
            <w:pPr>
              <w:pStyle w:val="Heading3"/>
              <w:contextualSpacing w:val="0"/>
              <w:outlineLvl w:val="2"/>
            </w:pPr>
            <w:r>
              <w:t>2019-present</w:t>
            </w:r>
          </w:p>
          <w:p w14:paraId="7A073763" w14:textId="2C44D33D" w:rsidR="00F61DF9" w:rsidRPr="00CF1A49" w:rsidRDefault="00836181" w:rsidP="00F61DF9">
            <w:pPr>
              <w:pStyle w:val="Heading2"/>
              <w:contextualSpacing w:val="0"/>
              <w:outlineLvl w:val="1"/>
            </w:pPr>
            <w:proofErr w:type="gramStart"/>
            <w:r>
              <w:t>B.TEch</w:t>
            </w:r>
            <w:proofErr w:type="gramEnd"/>
            <w:r>
              <w:t xml:space="preserve"> CSE</w:t>
            </w:r>
            <w:r w:rsidR="00C778F5">
              <w:t xml:space="preserve"> 3</w:t>
            </w:r>
            <w:r w:rsidR="00C778F5" w:rsidRPr="00C778F5">
              <w:rPr>
                <w:vertAlign w:val="superscript"/>
              </w:rPr>
              <w:t>RD</w:t>
            </w:r>
            <w:r w:rsidR="00C778F5">
              <w:t xml:space="preserve"> YEAR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VIt vellore</w:t>
            </w:r>
          </w:p>
          <w:p w14:paraId="01E4D092" w14:textId="12015D86" w:rsidR="00F61DF9" w:rsidRDefault="00836181" w:rsidP="00F61DF9">
            <w:r>
              <w:t xml:space="preserve">CGPA </w:t>
            </w:r>
            <w:r w:rsidR="00C778F5">
              <w:t>7.98</w:t>
            </w:r>
          </w:p>
        </w:tc>
      </w:tr>
    </w:tbl>
    <w:sdt>
      <w:sdtPr>
        <w:alias w:val="Skills:"/>
        <w:tag w:val="Skills:"/>
        <w:id w:val="-1392877668"/>
        <w:placeholder>
          <w:docPart w:val="BB951D41738C43ABB531D98B6832A11E"/>
        </w:placeholder>
        <w:temporary/>
        <w:showingPlcHdr/>
        <w15:appearance w15:val="hidden"/>
      </w:sdtPr>
      <w:sdtEndPr/>
      <w:sdtContent>
        <w:p w14:paraId="34CE1762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772C5348" w14:textId="77777777" w:rsidTr="00CF1A49">
        <w:tc>
          <w:tcPr>
            <w:tcW w:w="4675" w:type="dxa"/>
          </w:tcPr>
          <w:p w14:paraId="6163E8B6" w14:textId="21519535" w:rsidR="001E3120" w:rsidRPr="006E1507" w:rsidRDefault="00836181" w:rsidP="006E1507">
            <w:pPr>
              <w:pStyle w:val="ListBullet"/>
              <w:contextualSpacing w:val="0"/>
            </w:pPr>
            <w:r>
              <w:t xml:space="preserve">Concepts of Data Structure </w:t>
            </w:r>
          </w:p>
          <w:p w14:paraId="50E36D5A" w14:textId="767AA3F4" w:rsidR="001F4E6D" w:rsidRPr="006E1507" w:rsidRDefault="00836181" w:rsidP="006E1507">
            <w:pPr>
              <w:pStyle w:val="ListBullet"/>
              <w:contextualSpacing w:val="0"/>
            </w:pPr>
            <w:r>
              <w:t>Mathematics Analysis</w:t>
            </w:r>
          </w:p>
        </w:tc>
        <w:tc>
          <w:tcPr>
            <w:tcW w:w="4675" w:type="dxa"/>
            <w:tcMar>
              <w:left w:w="360" w:type="dxa"/>
            </w:tcMar>
          </w:tcPr>
          <w:p w14:paraId="3FE6EA5D" w14:textId="4CFC8D35" w:rsidR="003A0632" w:rsidRPr="006E1507" w:rsidRDefault="00836181" w:rsidP="006E1507">
            <w:pPr>
              <w:pStyle w:val="ListBullet"/>
              <w:contextualSpacing w:val="0"/>
            </w:pPr>
            <w:r>
              <w:t xml:space="preserve">Problem Solving </w:t>
            </w:r>
          </w:p>
          <w:p w14:paraId="18B9D55E" w14:textId="136A3A08" w:rsidR="001E3120" w:rsidRPr="006E1507" w:rsidRDefault="00836181" w:rsidP="006E1507">
            <w:pPr>
              <w:pStyle w:val="ListBullet"/>
              <w:contextualSpacing w:val="0"/>
            </w:pPr>
            <w:r>
              <w:t>Optimization up to the Strength</w:t>
            </w:r>
          </w:p>
          <w:p w14:paraId="2C3B39FC" w14:textId="76D9025E" w:rsidR="001E3120" w:rsidRPr="006E1507" w:rsidRDefault="00836181" w:rsidP="006E1507">
            <w:pPr>
              <w:pStyle w:val="ListBullet"/>
              <w:contextualSpacing w:val="0"/>
            </w:pPr>
            <w:r>
              <w:t xml:space="preserve">Experience with </w:t>
            </w:r>
            <w:proofErr w:type="gramStart"/>
            <w:r w:rsidR="00C778F5">
              <w:t>C,C</w:t>
            </w:r>
            <w:r>
              <w:t>++</w:t>
            </w:r>
            <w:proofErr w:type="gramEnd"/>
            <w:r>
              <w:t>,</w:t>
            </w:r>
            <w:r w:rsidR="00095FDF">
              <w:t xml:space="preserve"> </w:t>
            </w:r>
            <w:r>
              <w:t xml:space="preserve">python, </w:t>
            </w:r>
            <w:r w:rsidR="00095FDF">
              <w:t xml:space="preserve">html, CSS JavaScript, php </w:t>
            </w:r>
          </w:p>
        </w:tc>
      </w:tr>
    </w:tbl>
    <w:p w14:paraId="7D0B389C" w14:textId="57979A64" w:rsidR="00C778F5" w:rsidRDefault="00C778F5" w:rsidP="00C778F5">
      <w:pPr>
        <w:pStyle w:val="Heading1"/>
      </w:pPr>
    </w:p>
    <w:p w14:paraId="347839C6" w14:textId="36A5D41F" w:rsidR="00C778F5" w:rsidRDefault="00C778F5" w:rsidP="00C778F5">
      <w:pPr>
        <w:pStyle w:val="Heading1"/>
      </w:pPr>
      <w:r>
        <w:t>hobbies</w:t>
      </w:r>
    </w:p>
    <w:p w14:paraId="198EBA88" w14:textId="5E678B3E" w:rsidR="00C778F5" w:rsidRDefault="00C778F5" w:rsidP="00A15A98">
      <w:pPr>
        <w:pStyle w:val="ListParagraph"/>
        <w:numPr>
          <w:ilvl w:val="0"/>
          <w:numId w:val="14"/>
        </w:numPr>
      </w:pPr>
      <w:r>
        <w:t>Going Outdoor to play with friends</w:t>
      </w:r>
    </w:p>
    <w:p w14:paraId="4555AD41" w14:textId="6BE1D53D" w:rsidR="00C778F5" w:rsidRDefault="00C778F5" w:rsidP="00A15A98">
      <w:pPr>
        <w:pStyle w:val="ListParagraph"/>
        <w:numPr>
          <w:ilvl w:val="0"/>
          <w:numId w:val="14"/>
        </w:numPr>
      </w:pPr>
      <w:r>
        <w:t>Learning New Concepts</w:t>
      </w:r>
    </w:p>
    <w:p w14:paraId="51BE8690" w14:textId="3DC0277F" w:rsidR="00C778F5" w:rsidRDefault="00A15A98" w:rsidP="00A15A98">
      <w:pPr>
        <w:pStyle w:val="ListParagraph"/>
        <w:numPr>
          <w:ilvl w:val="0"/>
          <w:numId w:val="14"/>
        </w:numPr>
      </w:pPr>
      <w:r>
        <w:t>Taking part in online contests</w:t>
      </w:r>
    </w:p>
    <w:p w14:paraId="0FB81632" w14:textId="6228FFF1" w:rsidR="00A15A98" w:rsidRPr="00C778F5" w:rsidRDefault="00A15A98" w:rsidP="00A15A98">
      <w:pPr>
        <w:pStyle w:val="ListParagraph"/>
        <w:numPr>
          <w:ilvl w:val="0"/>
          <w:numId w:val="14"/>
        </w:numPr>
      </w:pPr>
      <w:r>
        <w:t>Solving Data Structure Based Problems</w:t>
      </w:r>
    </w:p>
    <w:p w14:paraId="49C11C25" w14:textId="002E431D" w:rsidR="00095FDF" w:rsidRPr="006E1507" w:rsidRDefault="00095FDF" w:rsidP="006E1507"/>
    <w:sectPr w:rsidR="00095FDF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A2F56" w14:textId="77777777" w:rsidR="00EC386F" w:rsidRDefault="00EC386F" w:rsidP="0068194B">
      <w:r>
        <w:separator/>
      </w:r>
    </w:p>
    <w:p w14:paraId="59A6D819" w14:textId="77777777" w:rsidR="00EC386F" w:rsidRDefault="00EC386F"/>
    <w:p w14:paraId="70BD1976" w14:textId="77777777" w:rsidR="00EC386F" w:rsidRDefault="00EC386F"/>
  </w:endnote>
  <w:endnote w:type="continuationSeparator" w:id="0">
    <w:p w14:paraId="473439B5" w14:textId="77777777" w:rsidR="00EC386F" w:rsidRDefault="00EC386F" w:rsidP="0068194B">
      <w:r>
        <w:continuationSeparator/>
      </w:r>
    </w:p>
    <w:p w14:paraId="3996A753" w14:textId="77777777" w:rsidR="00EC386F" w:rsidRDefault="00EC386F"/>
    <w:p w14:paraId="639DFB6F" w14:textId="77777777" w:rsidR="00EC386F" w:rsidRDefault="00EC386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BEC1D3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E1C0B" w14:textId="77777777" w:rsidR="00EC386F" w:rsidRDefault="00EC386F" w:rsidP="0068194B">
      <w:r>
        <w:separator/>
      </w:r>
    </w:p>
    <w:p w14:paraId="40169415" w14:textId="77777777" w:rsidR="00EC386F" w:rsidRDefault="00EC386F"/>
    <w:p w14:paraId="3D3BCB69" w14:textId="77777777" w:rsidR="00EC386F" w:rsidRDefault="00EC386F"/>
  </w:footnote>
  <w:footnote w:type="continuationSeparator" w:id="0">
    <w:p w14:paraId="60C07680" w14:textId="77777777" w:rsidR="00EC386F" w:rsidRDefault="00EC386F" w:rsidP="0068194B">
      <w:r>
        <w:continuationSeparator/>
      </w:r>
    </w:p>
    <w:p w14:paraId="528F0270" w14:textId="77777777" w:rsidR="00EC386F" w:rsidRDefault="00EC386F"/>
    <w:p w14:paraId="535D58C7" w14:textId="77777777" w:rsidR="00EC386F" w:rsidRDefault="00EC386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0616F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08DB7CE" wp14:editId="07D14DE7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04156861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9EE57D9"/>
    <w:multiLevelType w:val="hybridMultilevel"/>
    <w:tmpl w:val="E9621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B94"/>
    <w:rsid w:val="000001EF"/>
    <w:rsid w:val="00007322"/>
    <w:rsid w:val="00007728"/>
    <w:rsid w:val="00022EB2"/>
    <w:rsid w:val="00024584"/>
    <w:rsid w:val="00024730"/>
    <w:rsid w:val="00055E95"/>
    <w:rsid w:val="0007021F"/>
    <w:rsid w:val="00095FDF"/>
    <w:rsid w:val="000A7A03"/>
    <w:rsid w:val="000B2BA5"/>
    <w:rsid w:val="000F2F8C"/>
    <w:rsid w:val="0010006E"/>
    <w:rsid w:val="001045A8"/>
    <w:rsid w:val="00114A91"/>
    <w:rsid w:val="001244D3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3872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42B94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07E6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48A9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36181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D55C2"/>
    <w:rsid w:val="009E3160"/>
    <w:rsid w:val="009F220C"/>
    <w:rsid w:val="009F3B05"/>
    <w:rsid w:val="009F4931"/>
    <w:rsid w:val="00A14534"/>
    <w:rsid w:val="00A15A98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0D22"/>
    <w:rsid w:val="00BA1546"/>
    <w:rsid w:val="00BB4E51"/>
    <w:rsid w:val="00BD431F"/>
    <w:rsid w:val="00BE423E"/>
    <w:rsid w:val="00BF61AC"/>
    <w:rsid w:val="00C47FA6"/>
    <w:rsid w:val="00C57FC6"/>
    <w:rsid w:val="00C66A7D"/>
    <w:rsid w:val="00C778F5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14C77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386F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977E5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5C48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1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haaa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DFEBFAB0600443C85064124571A5A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61D776-16D6-4D25-A1FD-973EC746B851}"/>
      </w:docPartPr>
      <w:docPartBody>
        <w:p w:rsidR="000A0798" w:rsidRDefault="00552AC6">
          <w:pPr>
            <w:pStyle w:val="DDFEBFAB0600443C85064124571A5A18"/>
          </w:pPr>
          <w:r w:rsidRPr="00CF1A49">
            <w:t>Education</w:t>
          </w:r>
        </w:p>
      </w:docPartBody>
    </w:docPart>
    <w:docPart>
      <w:docPartPr>
        <w:name w:val="BB951D41738C43ABB531D98B6832A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E9A0D2-9A91-4926-AD40-ACAE091746C1}"/>
      </w:docPartPr>
      <w:docPartBody>
        <w:p w:rsidR="000A0798" w:rsidRDefault="00552AC6">
          <w:pPr>
            <w:pStyle w:val="BB951D41738C43ABB531D98B6832A11E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AC6"/>
    <w:rsid w:val="000A0798"/>
    <w:rsid w:val="003A631F"/>
    <w:rsid w:val="00552AC6"/>
    <w:rsid w:val="00C37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DDFEBFAB0600443C85064124571A5A18">
    <w:name w:val="DDFEBFAB0600443C85064124571A5A18"/>
  </w:style>
  <w:style w:type="paragraph" w:customStyle="1" w:styleId="BB951D41738C43ABB531D98B6832A11E">
    <w:name w:val="BB951D41738C43ABB531D98B6832A1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0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2022-04-06T07:30:00Z</dcterms:created>
  <dcterms:modified xsi:type="dcterms:W3CDTF">2022-04-12T13:28:00Z</dcterms:modified>
  <cp:category/>
</cp:coreProperties>
</file>